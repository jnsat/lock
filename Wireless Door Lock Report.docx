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EE74C" w14:textId="245BBE5A" w:rsidR="008A4BD0" w:rsidRDefault="00587C33">
      <w:pPr>
        <w:pStyle w:val="Title"/>
      </w:pPr>
      <w:sdt>
        <w:sdtPr>
          <w:alias w:val="Title"/>
          <w:tag w:val=""/>
          <w:id w:val="726351117"/>
          <w:placeholder>
            <w:docPart w:val="9AA5D8DAE27BF04BB9B36BB49DD8CA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55EF">
            <w:t>Wireless Door Lock</w:t>
          </w:r>
        </w:sdtContent>
      </w:sdt>
    </w:p>
    <w:p w14:paraId="787C1052" w14:textId="77777777" w:rsidR="008A4BD0" w:rsidRDefault="00A3388E">
      <w:pPr>
        <w:pStyle w:val="Title2"/>
      </w:pPr>
      <w:r>
        <w:t>Joshua N. Satterfield, Marcus E. Alexander</w:t>
      </w:r>
    </w:p>
    <w:p w14:paraId="4A8AFF17" w14:textId="77777777" w:rsidR="008A4BD0" w:rsidRDefault="00A3388E">
      <w:pPr>
        <w:pStyle w:val="Title2"/>
      </w:pPr>
      <w:r>
        <w:t>Charleston Southern University</w:t>
      </w:r>
    </w:p>
    <w:p w14:paraId="5169055F" w14:textId="77777777" w:rsidR="008A4BD0" w:rsidRDefault="00A72AE2" w:rsidP="00587C3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44FFFC8E" w14:textId="77777777" w:rsidR="008A4BD0" w:rsidRDefault="00A72AE2">
          <w:pPr>
            <w:pStyle w:val="TOCHeading"/>
          </w:pPr>
          <w:r>
            <w:t>Table of Contents</w:t>
          </w:r>
        </w:p>
        <w:p w14:paraId="51C78077" w14:textId="77777777" w:rsidR="008B68A3" w:rsidRDefault="00A72AE2">
          <w:pPr>
            <w:pStyle w:val="TOC1"/>
            <w:tabs>
              <w:tab w:val="right" w:leader="dot" w:pos="9350"/>
            </w:tabs>
            <w:rPr>
              <w:noProof/>
              <w:kern w:val="0"/>
              <w:lang w:eastAsia="en-US"/>
            </w:rPr>
          </w:pPr>
          <w:r>
            <w:fldChar w:fldCharType="begin"/>
          </w:r>
          <w:r>
            <w:instrText xml:space="preserve"> TOC \o "1-3" \h \z \u </w:instrText>
          </w:r>
          <w:r>
            <w:fldChar w:fldCharType="separate"/>
          </w:r>
          <w:hyperlink w:anchor="_Toc441937939" w:history="1">
            <w:r w:rsidR="008B68A3" w:rsidRPr="00D631FA">
              <w:rPr>
                <w:rStyle w:val="Hyperlink"/>
                <w:noProof/>
              </w:rPr>
              <w:t>Abstract</w:t>
            </w:r>
            <w:r w:rsidR="008B68A3">
              <w:rPr>
                <w:noProof/>
                <w:webHidden/>
              </w:rPr>
              <w:tab/>
            </w:r>
            <w:r w:rsidR="008B68A3">
              <w:rPr>
                <w:noProof/>
                <w:webHidden/>
              </w:rPr>
              <w:fldChar w:fldCharType="begin"/>
            </w:r>
            <w:r w:rsidR="008B68A3">
              <w:rPr>
                <w:noProof/>
                <w:webHidden/>
              </w:rPr>
              <w:instrText xml:space="preserve"> PAGEREF _Toc441937939 \h </w:instrText>
            </w:r>
            <w:r w:rsidR="008B68A3">
              <w:rPr>
                <w:noProof/>
                <w:webHidden/>
              </w:rPr>
            </w:r>
            <w:r w:rsidR="008B68A3">
              <w:rPr>
                <w:noProof/>
                <w:webHidden/>
              </w:rPr>
              <w:fldChar w:fldCharType="separate"/>
            </w:r>
            <w:r w:rsidR="008B68A3">
              <w:rPr>
                <w:noProof/>
                <w:webHidden/>
              </w:rPr>
              <w:t>3</w:t>
            </w:r>
            <w:r w:rsidR="008B68A3">
              <w:rPr>
                <w:noProof/>
                <w:webHidden/>
              </w:rPr>
              <w:fldChar w:fldCharType="end"/>
            </w:r>
          </w:hyperlink>
        </w:p>
        <w:p w14:paraId="6D9848D8" w14:textId="77777777" w:rsidR="008B68A3" w:rsidRDefault="008B68A3">
          <w:pPr>
            <w:pStyle w:val="TOC1"/>
            <w:tabs>
              <w:tab w:val="right" w:leader="dot" w:pos="9350"/>
            </w:tabs>
            <w:rPr>
              <w:noProof/>
              <w:kern w:val="0"/>
              <w:lang w:eastAsia="en-US"/>
            </w:rPr>
          </w:pPr>
          <w:hyperlink w:anchor="_Toc441937940" w:history="1">
            <w:r w:rsidRPr="00D631FA">
              <w:rPr>
                <w:rStyle w:val="Hyperlink"/>
                <w:noProof/>
              </w:rPr>
              <w:t>Wireless Door Lock Report</w:t>
            </w:r>
            <w:r>
              <w:rPr>
                <w:noProof/>
                <w:webHidden/>
              </w:rPr>
              <w:tab/>
            </w:r>
            <w:r>
              <w:rPr>
                <w:noProof/>
                <w:webHidden/>
              </w:rPr>
              <w:fldChar w:fldCharType="begin"/>
            </w:r>
            <w:r>
              <w:rPr>
                <w:noProof/>
                <w:webHidden/>
              </w:rPr>
              <w:instrText xml:space="preserve"> PAGEREF _Toc441937940 \h </w:instrText>
            </w:r>
            <w:r>
              <w:rPr>
                <w:noProof/>
                <w:webHidden/>
              </w:rPr>
            </w:r>
            <w:r>
              <w:rPr>
                <w:noProof/>
                <w:webHidden/>
              </w:rPr>
              <w:fldChar w:fldCharType="separate"/>
            </w:r>
            <w:r>
              <w:rPr>
                <w:noProof/>
                <w:webHidden/>
              </w:rPr>
              <w:t>4</w:t>
            </w:r>
            <w:r>
              <w:rPr>
                <w:noProof/>
                <w:webHidden/>
              </w:rPr>
              <w:fldChar w:fldCharType="end"/>
            </w:r>
          </w:hyperlink>
        </w:p>
        <w:p w14:paraId="062F6ABA" w14:textId="77777777" w:rsidR="008B68A3" w:rsidRDefault="008B68A3">
          <w:pPr>
            <w:pStyle w:val="TOC1"/>
            <w:tabs>
              <w:tab w:val="right" w:leader="dot" w:pos="9350"/>
            </w:tabs>
            <w:rPr>
              <w:noProof/>
              <w:kern w:val="0"/>
              <w:lang w:eastAsia="en-US"/>
            </w:rPr>
          </w:pPr>
          <w:hyperlink w:anchor="_Toc441937941" w:history="1">
            <w:r w:rsidRPr="00D631FA">
              <w:rPr>
                <w:rStyle w:val="Hyperlink"/>
                <w:noProof/>
              </w:rPr>
              <w:t>Design and Methodology</w:t>
            </w:r>
            <w:r>
              <w:rPr>
                <w:noProof/>
                <w:webHidden/>
              </w:rPr>
              <w:tab/>
            </w:r>
            <w:r>
              <w:rPr>
                <w:noProof/>
                <w:webHidden/>
              </w:rPr>
              <w:fldChar w:fldCharType="begin"/>
            </w:r>
            <w:r>
              <w:rPr>
                <w:noProof/>
                <w:webHidden/>
              </w:rPr>
              <w:instrText xml:space="preserve"> PAGEREF _Toc441937941 \h </w:instrText>
            </w:r>
            <w:r>
              <w:rPr>
                <w:noProof/>
                <w:webHidden/>
              </w:rPr>
            </w:r>
            <w:r>
              <w:rPr>
                <w:noProof/>
                <w:webHidden/>
              </w:rPr>
              <w:fldChar w:fldCharType="separate"/>
            </w:r>
            <w:r>
              <w:rPr>
                <w:noProof/>
                <w:webHidden/>
              </w:rPr>
              <w:t>4</w:t>
            </w:r>
            <w:r>
              <w:rPr>
                <w:noProof/>
                <w:webHidden/>
              </w:rPr>
              <w:fldChar w:fldCharType="end"/>
            </w:r>
          </w:hyperlink>
        </w:p>
        <w:p w14:paraId="641E168B" w14:textId="77777777" w:rsidR="008B68A3" w:rsidRDefault="008B68A3">
          <w:pPr>
            <w:pStyle w:val="TOC2"/>
            <w:tabs>
              <w:tab w:val="right" w:leader="dot" w:pos="9350"/>
            </w:tabs>
            <w:rPr>
              <w:noProof/>
              <w:kern w:val="0"/>
              <w:lang w:eastAsia="en-US"/>
            </w:rPr>
          </w:pPr>
          <w:hyperlink w:anchor="_Toc441937942" w:history="1">
            <w:r w:rsidRPr="00D631FA">
              <w:rPr>
                <w:rStyle w:val="Hyperlink"/>
                <w:noProof/>
              </w:rPr>
              <w:t>Wi-Fi</w:t>
            </w:r>
            <w:r>
              <w:rPr>
                <w:noProof/>
                <w:webHidden/>
              </w:rPr>
              <w:tab/>
            </w:r>
            <w:r>
              <w:rPr>
                <w:noProof/>
                <w:webHidden/>
              </w:rPr>
              <w:fldChar w:fldCharType="begin"/>
            </w:r>
            <w:r>
              <w:rPr>
                <w:noProof/>
                <w:webHidden/>
              </w:rPr>
              <w:instrText xml:space="preserve"> PAGEREF _Toc441937942 \h </w:instrText>
            </w:r>
            <w:r>
              <w:rPr>
                <w:noProof/>
                <w:webHidden/>
              </w:rPr>
            </w:r>
            <w:r>
              <w:rPr>
                <w:noProof/>
                <w:webHidden/>
              </w:rPr>
              <w:fldChar w:fldCharType="separate"/>
            </w:r>
            <w:r>
              <w:rPr>
                <w:noProof/>
                <w:webHidden/>
              </w:rPr>
              <w:t>4</w:t>
            </w:r>
            <w:r>
              <w:rPr>
                <w:noProof/>
                <w:webHidden/>
              </w:rPr>
              <w:fldChar w:fldCharType="end"/>
            </w:r>
          </w:hyperlink>
        </w:p>
        <w:p w14:paraId="7153BC71" w14:textId="77777777" w:rsidR="008B68A3" w:rsidRDefault="008B68A3">
          <w:pPr>
            <w:pStyle w:val="TOC2"/>
            <w:tabs>
              <w:tab w:val="right" w:leader="dot" w:pos="9350"/>
            </w:tabs>
            <w:rPr>
              <w:noProof/>
              <w:kern w:val="0"/>
              <w:lang w:eastAsia="en-US"/>
            </w:rPr>
          </w:pPr>
          <w:hyperlink w:anchor="_Toc441937943" w:history="1">
            <w:r w:rsidRPr="00D631FA">
              <w:rPr>
                <w:rStyle w:val="Hyperlink"/>
                <w:noProof/>
              </w:rPr>
              <w:t>Protocol</w:t>
            </w:r>
            <w:r>
              <w:rPr>
                <w:noProof/>
                <w:webHidden/>
              </w:rPr>
              <w:tab/>
            </w:r>
            <w:r>
              <w:rPr>
                <w:noProof/>
                <w:webHidden/>
              </w:rPr>
              <w:fldChar w:fldCharType="begin"/>
            </w:r>
            <w:r>
              <w:rPr>
                <w:noProof/>
                <w:webHidden/>
              </w:rPr>
              <w:instrText xml:space="preserve"> PAGEREF _Toc441937943 \h </w:instrText>
            </w:r>
            <w:r>
              <w:rPr>
                <w:noProof/>
                <w:webHidden/>
              </w:rPr>
            </w:r>
            <w:r>
              <w:rPr>
                <w:noProof/>
                <w:webHidden/>
              </w:rPr>
              <w:fldChar w:fldCharType="separate"/>
            </w:r>
            <w:r>
              <w:rPr>
                <w:noProof/>
                <w:webHidden/>
              </w:rPr>
              <w:t>5</w:t>
            </w:r>
            <w:r>
              <w:rPr>
                <w:noProof/>
                <w:webHidden/>
              </w:rPr>
              <w:fldChar w:fldCharType="end"/>
            </w:r>
          </w:hyperlink>
        </w:p>
        <w:p w14:paraId="3471351C" w14:textId="77777777" w:rsidR="008B68A3" w:rsidRDefault="008B68A3">
          <w:pPr>
            <w:pStyle w:val="TOC2"/>
            <w:tabs>
              <w:tab w:val="right" w:leader="dot" w:pos="9350"/>
            </w:tabs>
            <w:rPr>
              <w:noProof/>
              <w:kern w:val="0"/>
              <w:lang w:eastAsia="en-US"/>
            </w:rPr>
          </w:pPr>
          <w:hyperlink w:anchor="_Toc441937944" w:history="1">
            <w:r w:rsidRPr="00D631FA">
              <w:rPr>
                <w:rStyle w:val="Hyperlink"/>
                <w:noProof/>
              </w:rPr>
              <w:t>Encryption</w:t>
            </w:r>
            <w:r>
              <w:rPr>
                <w:noProof/>
                <w:webHidden/>
              </w:rPr>
              <w:tab/>
            </w:r>
            <w:r>
              <w:rPr>
                <w:noProof/>
                <w:webHidden/>
              </w:rPr>
              <w:fldChar w:fldCharType="begin"/>
            </w:r>
            <w:r>
              <w:rPr>
                <w:noProof/>
                <w:webHidden/>
              </w:rPr>
              <w:instrText xml:space="preserve"> PAGEREF _Toc441937944 \h </w:instrText>
            </w:r>
            <w:r>
              <w:rPr>
                <w:noProof/>
                <w:webHidden/>
              </w:rPr>
            </w:r>
            <w:r>
              <w:rPr>
                <w:noProof/>
                <w:webHidden/>
              </w:rPr>
              <w:fldChar w:fldCharType="separate"/>
            </w:r>
            <w:r>
              <w:rPr>
                <w:noProof/>
                <w:webHidden/>
              </w:rPr>
              <w:t>5</w:t>
            </w:r>
            <w:r>
              <w:rPr>
                <w:noProof/>
                <w:webHidden/>
              </w:rPr>
              <w:fldChar w:fldCharType="end"/>
            </w:r>
          </w:hyperlink>
        </w:p>
        <w:p w14:paraId="760F48F6" w14:textId="77777777" w:rsidR="008B68A3" w:rsidRDefault="008B68A3">
          <w:pPr>
            <w:pStyle w:val="TOC3"/>
            <w:tabs>
              <w:tab w:val="right" w:leader="dot" w:pos="9350"/>
            </w:tabs>
            <w:rPr>
              <w:noProof/>
              <w:kern w:val="0"/>
              <w:lang w:eastAsia="en-US"/>
            </w:rPr>
          </w:pPr>
          <w:hyperlink w:anchor="_Toc441937945" w:history="1">
            <w:r w:rsidRPr="00D631FA">
              <w:rPr>
                <w:rStyle w:val="Hyperlink"/>
                <w:noProof/>
              </w:rPr>
              <w:t>Challenges</w:t>
            </w:r>
            <w:r>
              <w:rPr>
                <w:noProof/>
                <w:webHidden/>
              </w:rPr>
              <w:tab/>
            </w:r>
            <w:r>
              <w:rPr>
                <w:noProof/>
                <w:webHidden/>
              </w:rPr>
              <w:fldChar w:fldCharType="begin"/>
            </w:r>
            <w:r>
              <w:rPr>
                <w:noProof/>
                <w:webHidden/>
              </w:rPr>
              <w:instrText xml:space="preserve"> PAGEREF _Toc441937945 \h </w:instrText>
            </w:r>
            <w:r>
              <w:rPr>
                <w:noProof/>
                <w:webHidden/>
              </w:rPr>
            </w:r>
            <w:r>
              <w:rPr>
                <w:noProof/>
                <w:webHidden/>
              </w:rPr>
              <w:fldChar w:fldCharType="separate"/>
            </w:r>
            <w:r>
              <w:rPr>
                <w:noProof/>
                <w:webHidden/>
              </w:rPr>
              <w:t>5</w:t>
            </w:r>
            <w:r>
              <w:rPr>
                <w:noProof/>
                <w:webHidden/>
              </w:rPr>
              <w:fldChar w:fldCharType="end"/>
            </w:r>
          </w:hyperlink>
        </w:p>
        <w:p w14:paraId="436F04BF" w14:textId="77777777" w:rsidR="008B68A3" w:rsidRDefault="008B68A3">
          <w:pPr>
            <w:pStyle w:val="TOC3"/>
            <w:tabs>
              <w:tab w:val="right" w:leader="dot" w:pos="9350"/>
            </w:tabs>
            <w:rPr>
              <w:noProof/>
              <w:kern w:val="0"/>
              <w:lang w:eastAsia="en-US"/>
            </w:rPr>
          </w:pPr>
          <w:hyperlink w:anchor="_Toc441937946" w:history="1">
            <w:r w:rsidRPr="00D631FA">
              <w:rPr>
                <w:rStyle w:val="Hyperlink"/>
                <w:noProof/>
              </w:rPr>
              <w:t>Implementation</w:t>
            </w:r>
            <w:r>
              <w:rPr>
                <w:noProof/>
                <w:webHidden/>
              </w:rPr>
              <w:tab/>
            </w:r>
            <w:r>
              <w:rPr>
                <w:noProof/>
                <w:webHidden/>
              </w:rPr>
              <w:fldChar w:fldCharType="begin"/>
            </w:r>
            <w:r>
              <w:rPr>
                <w:noProof/>
                <w:webHidden/>
              </w:rPr>
              <w:instrText xml:space="preserve"> PAGEREF _Toc441937946 \h </w:instrText>
            </w:r>
            <w:r>
              <w:rPr>
                <w:noProof/>
                <w:webHidden/>
              </w:rPr>
            </w:r>
            <w:r>
              <w:rPr>
                <w:noProof/>
                <w:webHidden/>
              </w:rPr>
              <w:fldChar w:fldCharType="separate"/>
            </w:r>
            <w:r>
              <w:rPr>
                <w:noProof/>
                <w:webHidden/>
              </w:rPr>
              <w:t>5</w:t>
            </w:r>
            <w:r>
              <w:rPr>
                <w:noProof/>
                <w:webHidden/>
              </w:rPr>
              <w:fldChar w:fldCharType="end"/>
            </w:r>
          </w:hyperlink>
        </w:p>
        <w:p w14:paraId="1515E523" w14:textId="77777777" w:rsidR="008B68A3" w:rsidRDefault="008B68A3">
          <w:pPr>
            <w:pStyle w:val="TOC3"/>
            <w:tabs>
              <w:tab w:val="right" w:leader="dot" w:pos="9350"/>
            </w:tabs>
            <w:rPr>
              <w:noProof/>
              <w:kern w:val="0"/>
              <w:lang w:eastAsia="en-US"/>
            </w:rPr>
          </w:pPr>
          <w:hyperlink w:anchor="_Toc441937947" w:history="1">
            <w:r w:rsidRPr="00D631FA">
              <w:rPr>
                <w:rStyle w:val="Hyperlink"/>
                <w:noProof/>
              </w:rPr>
              <w:t>Initialization Vector</w:t>
            </w:r>
            <w:r>
              <w:rPr>
                <w:noProof/>
                <w:webHidden/>
              </w:rPr>
              <w:tab/>
            </w:r>
            <w:r>
              <w:rPr>
                <w:noProof/>
                <w:webHidden/>
              </w:rPr>
              <w:fldChar w:fldCharType="begin"/>
            </w:r>
            <w:r>
              <w:rPr>
                <w:noProof/>
                <w:webHidden/>
              </w:rPr>
              <w:instrText xml:space="preserve"> PAGEREF _Toc441937947 \h </w:instrText>
            </w:r>
            <w:r>
              <w:rPr>
                <w:noProof/>
                <w:webHidden/>
              </w:rPr>
            </w:r>
            <w:r>
              <w:rPr>
                <w:noProof/>
                <w:webHidden/>
              </w:rPr>
              <w:fldChar w:fldCharType="separate"/>
            </w:r>
            <w:r>
              <w:rPr>
                <w:noProof/>
                <w:webHidden/>
              </w:rPr>
              <w:t>6</w:t>
            </w:r>
            <w:r>
              <w:rPr>
                <w:noProof/>
                <w:webHidden/>
              </w:rPr>
              <w:fldChar w:fldCharType="end"/>
            </w:r>
          </w:hyperlink>
        </w:p>
        <w:p w14:paraId="040429B7" w14:textId="77777777" w:rsidR="008B68A3" w:rsidRDefault="008B68A3">
          <w:pPr>
            <w:pStyle w:val="TOC1"/>
            <w:tabs>
              <w:tab w:val="right" w:leader="dot" w:pos="9350"/>
            </w:tabs>
            <w:rPr>
              <w:noProof/>
              <w:kern w:val="0"/>
              <w:lang w:eastAsia="en-US"/>
            </w:rPr>
          </w:pPr>
          <w:hyperlink w:anchor="_Toc441937948" w:history="1">
            <w:r w:rsidRPr="00D631FA">
              <w:rPr>
                <w:rStyle w:val="Hyperlink"/>
                <w:noProof/>
              </w:rPr>
              <w:t>Experiment</w:t>
            </w:r>
            <w:r>
              <w:rPr>
                <w:noProof/>
                <w:webHidden/>
              </w:rPr>
              <w:tab/>
            </w:r>
            <w:r>
              <w:rPr>
                <w:noProof/>
                <w:webHidden/>
              </w:rPr>
              <w:fldChar w:fldCharType="begin"/>
            </w:r>
            <w:r>
              <w:rPr>
                <w:noProof/>
                <w:webHidden/>
              </w:rPr>
              <w:instrText xml:space="preserve"> PAGEREF _Toc441937948 \h </w:instrText>
            </w:r>
            <w:r>
              <w:rPr>
                <w:noProof/>
                <w:webHidden/>
              </w:rPr>
            </w:r>
            <w:r>
              <w:rPr>
                <w:noProof/>
                <w:webHidden/>
              </w:rPr>
              <w:fldChar w:fldCharType="separate"/>
            </w:r>
            <w:r>
              <w:rPr>
                <w:noProof/>
                <w:webHidden/>
              </w:rPr>
              <w:t>6</w:t>
            </w:r>
            <w:r>
              <w:rPr>
                <w:noProof/>
                <w:webHidden/>
              </w:rPr>
              <w:fldChar w:fldCharType="end"/>
            </w:r>
          </w:hyperlink>
        </w:p>
        <w:p w14:paraId="2EC0F539" w14:textId="77777777" w:rsidR="008B68A3" w:rsidRDefault="008B68A3">
          <w:pPr>
            <w:pStyle w:val="TOC1"/>
            <w:tabs>
              <w:tab w:val="right" w:leader="dot" w:pos="9350"/>
            </w:tabs>
            <w:rPr>
              <w:noProof/>
              <w:kern w:val="0"/>
              <w:lang w:eastAsia="en-US"/>
            </w:rPr>
          </w:pPr>
          <w:hyperlink w:anchor="_Toc441937949" w:history="1">
            <w:r w:rsidRPr="00D631FA">
              <w:rPr>
                <w:rStyle w:val="Hyperlink"/>
                <w:noProof/>
              </w:rPr>
              <w:t>Conclusion</w:t>
            </w:r>
            <w:r>
              <w:rPr>
                <w:noProof/>
                <w:webHidden/>
              </w:rPr>
              <w:tab/>
            </w:r>
            <w:r>
              <w:rPr>
                <w:noProof/>
                <w:webHidden/>
              </w:rPr>
              <w:fldChar w:fldCharType="begin"/>
            </w:r>
            <w:r>
              <w:rPr>
                <w:noProof/>
                <w:webHidden/>
              </w:rPr>
              <w:instrText xml:space="preserve"> PAGEREF _Toc441937949 \h </w:instrText>
            </w:r>
            <w:r>
              <w:rPr>
                <w:noProof/>
                <w:webHidden/>
              </w:rPr>
            </w:r>
            <w:r>
              <w:rPr>
                <w:noProof/>
                <w:webHidden/>
              </w:rPr>
              <w:fldChar w:fldCharType="separate"/>
            </w:r>
            <w:r>
              <w:rPr>
                <w:noProof/>
                <w:webHidden/>
              </w:rPr>
              <w:t>7</w:t>
            </w:r>
            <w:r>
              <w:rPr>
                <w:noProof/>
                <w:webHidden/>
              </w:rPr>
              <w:fldChar w:fldCharType="end"/>
            </w:r>
          </w:hyperlink>
        </w:p>
        <w:p w14:paraId="3B8C57D6" w14:textId="77777777" w:rsidR="008B68A3" w:rsidRDefault="008B68A3">
          <w:pPr>
            <w:pStyle w:val="TOC1"/>
            <w:tabs>
              <w:tab w:val="right" w:leader="dot" w:pos="9350"/>
            </w:tabs>
            <w:rPr>
              <w:noProof/>
              <w:kern w:val="0"/>
              <w:lang w:eastAsia="en-US"/>
            </w:rPr>
          </w:pPr>
          <w:hyperlink w:anchor="_Toc441937950" w:history="1">
            <w:r w:rsidRPr="00D631FA">
              <w:rPr>
                <w:rStyle w:val="Hyperlink"/>
                <w:noProof/>
              </w:rPr>
              <w:t>Future work</w:t>
            </w:r>
            <w:r>
              <w:rPr>
                <w:noProof/>
                <w:webHidden/>
              </w:rPr>
              <w:tab/>
            </w:r>
            <w:r>
              <w:rPr>
                <w:noProof/>
                <w:webHidden/>
              </w:rPr>
              <w:fldChar w:fldCharType="begin"/>
            </w:r>
            <w:r>
              <w:rPr>
                <w:noProof/>
                <w:webHidden/>
              </w:rPr>
              <w:instrText xml:space="preserve"> PAGEREF _Toc441937950 \h </w:instrText>
            </w:r>
            <w:r>
              <w:rPr>
                <w:noProof/>
                <w:webHidden/>
              </w:rPr>
            </w:r>
            <w:r>
              <w:rPr>
                <w:noProof/>
                <w:webHidden/>
              </w:rPr>
              <w:fldChar w:fldCharType="separate"/>
            </w:r>
            <w:r>
              <w:rPr>
                <w:noProof/>
                <w:webHidden/>
              </w:rPr>
              <w:t>7</w:t>
            </w:r>
            <w:r>
              <w:rPr>
                <w:noProof/>
                <w:webHidden/>
              </w:rPr>
              <w:fldChar w:fldCharType="end"/>
            </w:r>
          </w:hyperlink>
        </w:p>
        <w:p w14:paraId="1B67017E" w14:textId="77777777" w:rsidR="008A4BD0" w:rsidRDefault="00A72AE2">
          <w:pPr>
            <w:ind w:firstLine="0"/>
          </w:pPr>
          <w:r>
            <w:rPr>
              <w:b/>
              <w:bCs/>
              <w:noProof/>
            </w:rPr>
            <w:fldChar w:fldCharType="end"/>
          </w:r>
        </w:p>
      </w:sdtContent>
    </w:sdt>
    <w:p w14:paraId="59B101AF" w14:textId="77777777" w:rsidR="008A4BD0" w:rsidRDefault="00A72AE2">
      <w:pPr>
        <w:pStyle w:val="SectionTitle"/>
      </w:pPr>
      <w:bookmarkStart w:id="0" w:name="_Toc441937939"/>
      <w:r>
        <w:lastRenderedPageBreak/>
        <w:t>Abstract</w:t>
      </w:r>
      <w:bookmarkEnd w:id="0"/>
    </w:p>
    <w:p w14:paraId="769A7847" w14:textId="2D2307B5" w:rsidR="00EA6E48" w:rsidRPr="00EA6E48" w:rsidRDefault="00EA6E48" w:rsidP="00EA6E48">
      <w:pPr>
        <w:pStyle w:val="NoSpacing"/>
      </w:pPr>
      <w:r w:rsidRPr="00EA6E48">
        <w:t xml:space="preserve">We successfully created a system which </w:t>
      </w:r>
      <w:r>
        <w:t xml:space="preserve">allows you to wirelessly lock and unlock your door using your smartphone. It uses </w:t>
      </w:r>
      <w:r w:rsidRPr="00EA6E48">
        <w:t xml:space="preserve">an Android based application </w:t>
      </w:r>
      <w:r>
        <w:t xml:space="preserve">on the phone and </w:t>
      </w:r>
      <w:r w:rsidRPr="00EA6E48">
        <w:t>an Arduino based controller</w:t>
      </w:r>
      <w:r>
        <w:t xml:space="preserve"> to turn the deadbolt. It uses a simple protocol to communicate commands over Wi</w:t>
      </w:r>
      <w:r w:rsidR="00DB5F18">
        <w:t>-</w:t>
      </w:r>
      <w:r>
        <w:t>Fi allowing the system to integrate with others easily.</w:t>
      </w:r>
      <w:r w:rsidR="00043D17">
        <w:t xml:space="preserve"> </w:t>
      </w:r>
    </w:p>
    <w:bookmarkStart w:id="1" w:name="_Toc441937940"/>
    <w:p w14:paraId="48B202D5" w14:textId="582E7CC8" w:rsidR="008A4BD0" w:rsidRDefault="00A72AE2">
      <w:pPr>
        <w:pStyle w:val="SectionTitle"/>
      </w:pPr>
      <w:sdt>
        <w:sdtPr>
          <w:alias w:val="Title"/>
          <w:tag w:val=""/>
          <w:id w:val="-1756435886"/>
          <w:placeholder>
            <w:docPart w:val="D8517E4B26932C44875CFB1906BCFB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55EF">
            <w:t>Wireless Door Lock</w:t>
          </w:r>
        </w:sdtContent>
      </w:sdt>
      <w:bookmarkEnd w:id="1"/>
    </w:p>
    <w:p w14:paraId="1ABD18BB" w14:textId="77777777" w:rsidR="00DB7D7E" w:rsidRDefault="00DB7D7E" w:rsidP="00DB7D7E">
      <w:r>
        <w:t xml:space="preserve">This project is about a wireless door lock system. The system intends modular, hackable and to be secured with symmetric encryption. Securing your home is important. Unsecured access is a vulnerability for your family. We do not won’t unsecured items guarding your house and lending themselves to be exploit vectors. We want the “Internet of Things” to be helpful and not hurt us. </w:t>
      </w:r>
    </w:p>
    <w:p w14:paraId="1C2DA085" w14:textId="4DAB35A9" w:rsidR="008A4BD0" w:rsidRDefault="00A07A28">
      <w:pPr>
        <w:pStyle w:val="Heading1"/>
      </w:pPr>
      <w:bookmarkStart w:id="2" w:name="_Toc441937941"/>
      <w:r>
        <w:t>Design and Methodology</w:t>
      </w:r>
      <w:bookmarkEnd w:id="2"/>
    </w:p>
    <w:p w14:paraId="0985529E" w14:textId="1A06FFF0" w:rsidR="000816D1" w:rsidRDefault="00A07A28" w:rsidP="00774873">
      <w:r>
        <w:t xml:space="preserve">We choose the UDP protocol for </w:t>
      </w:r>
      <w:r w:rsidR="00480870">
        <w:t xml:space="preserve">its simplicity. We send short packets with commands over </w:t>
      </w:r>
      <w:r w:rsidR="007048E0">
        <w:t>Wi-Fi</w:t>
      </w:r>
      <w:r w:rsidR="00480870">
        <w:t xml:space="preserve">. We had tried using the </w:t>
      </w:r>
      <w:r w:rsidR="000816D1">
        <w:t xml:space="preserve">XBee </w:t>
      </w:r>
      <w:r w:rsidR="00480870">
        <w:t>ZigBee, which is not designed to communicate using Wi</w:t>
      </w:r>
      <w:r w:rsidR="007048E0">
        <w:t>-</w:t>
      </w:r>
      <w:r w:rsidR="00480870">
        <w:t xml:space="preserve">Fi. Then we tried using the </w:t>
      </w:r>
      <w:r w:rsidR="000816D1">
        <w:t>XBee</w:t>
      </w:r>
      <w:r w:rsidR="00480870">
        <w:t xml:space="preserve"> </w:t>
      </w:r>
      <w:r w:rsidR="007048E0">
        <w:t>Wi-Fi</w:t>
      </w:r>
      <w:r w:rsidR="00480870">
        <w:t xml:space="preserve"> however we could not get the module initialized. Then we started using the </w:t>
      </w:r>
      <w:r w:rsidR="00671F2F">
        <w:t>Arduino</w:t>
      </w:r>
      <w:r w:rsidR="00480870">
        <w:t xml:space="preserve"> Wi</w:t>
      </w:r>
      <w:r w:rsidR="007048E0">
        <w:t>-</w:t>
      </w:r>
      <w:r w:rsidR="00480870">
        <w:t>Fi shield. The shield comes with a useful network library. Detailed documentation for it is available as well.</w:t>
      </w:r>
      <w:r w:rsidR="00B05030">
        <w:t xml:space="preserve"> Using simple chat server example code we added functionality to preform actions when certain commands were received.</w:t>
      </w:r>
    </w:p>
    <w:p w14:paraId="5E553C8A" w14:textId="16BD3346" w:rsidR="00D202C6" w:rsidRDefault="00D202C6" w:rsidP="00D202C6">
      <w:pPr>
        <w:pStyle w:val="Heading2"/>
      </w:pPr>
      <w:bookmarkStart w:id="3" w:name="_Toc441937942"/>
      <w:r>
        <w:t>Wi-Fi</w:t>
      </w:r>
      <w:bookmarkEnd w:id="3"/>
    </w:p>
    <w:p w14:paraId="199550F6" w14:textId="075AE3D8" w:rsidR="00D202C6" w:rsidRDefault="00D202C6" w:rsidP="00774873">
      <w:r>
        <w:t>By using Wi</w:t>
      </w:r>
      <w:r w:rsidR="00493CC4">
        <w:t>-</w:t>
      </w:r>
      <w:r>
        <w:t>Fi we achieve lower cost than GSM and leave it open to the possibility of control from the user’s home network. This allows a system to be constructed that sends commands to the user</w:t>
      </w:r>
      <w:r w:rsidR="00882F47">
        <w:t>’</w:t>
      </w:r>
      <w:r>
        <w:t>s house from the internet using the existing receiver on the Arduino. In contrast to Bluetooth or GSM where an additional receiver would be needed to access Wi</w:t>
      </w:r>
      <w:r w:rsidR="004038E6">
        <w:t>-</w:t>
      </w:r>
      <w:r>
        <w:t>Fi. The disadvantage is that the Arduino needs authorization to use the home network although it can be set up to scan SSIDs. The advantage is that you can communicate as desired from other systems on your network directly or externally using port forwarding.</w:t>
      </w:r>
    </w:p>
    <w:p w14:paraId="7E204BEE" w14:textId="69625EE9" w:rsidR="008A4BD0" w:rsidRDefault="00123EE2">
      <w:pPr>
        <w:pStyle w:val="Heading2"/>
      </w:pPr>
      <w:bookmarkStart w:id="4" w:name="_Toc441937943"/>
      <w:r>
        <w:lastRenderedPageBreak/>
        <w:t>P</w:t>
      </w:r>
      <w:r w:rsidR="006F7776">
        <w:t>rotoco</w:t>
      </w:r>
      <w:r w:rsidR="004F78F6">
        <w:t>l</w:t>
      </w:r>
      <w:bookmarkEnd w:id="4"/>
    </w:p>
    <w:p w14:paraId="35D9B986" w14:textId="48477F76" w:rsidR="00123EE2" w:rsidRDefault="00816A52">
      <w:pPr>
        <w:pStyle w:val="NoSpacing"/>
      </w:pPr>
      <w:r>
        <w:t>The protocol uses ASCII encoding for its commands, which are a single character.</w:t>
      </w:r>
      <w:r w:rsidR="006F7776">
        <w:t xml:space="preserve"> In version one of the protocol the Arduino would enact commands received immediately.</w:t>
      </w:r>
    </w:p>
    <w:tbl>
      <w:tblPr>
        <w:tblStyle w:val="TableGrid"/>
        <w:tblW w:w="0" w:type="auto"/>
        <w:jc w:val="center"/>
        <w:tblLook w:val="04A0" w:firstRow="1" w:lastRow="0" w:firstColumn="1" w:lastColumn="0" w:noHBand="0" w:noVBand="1"/>
      </w:tblPr>
      <w:tblGrid>
        <w:gridCol w:w="1284"/>
        <w:gridCol w:w="1284"/>
        <w:gridCol w:w="1365"/>
      </w:tblGrid>
      <w:tr w:rsidR="005A4E4B" w14:paraId="491E1221" w14:textId="77777777" w:rsidTr="005A4E4B">
        <w:trPr>
          <w:trHeight w:val="244"/>
          <w:jc w:val="center"/>
        </w:trPr>
        <w:tc>
          <w:tcPr>
            <w:tcW w:w="1284" w:type="dxa"/>
          </w:tcPr>
          <w:p w14:paraId="7F8C530E" w14:textId="7AE7D603" w:rsidR="00123EE2" w:rsidRDefault="00123EE2">
            <w:pPr>
              <w:pStyle w:val="NoSpacing"/>
            </w:pPr>
            <w:r>
              <w:t>l</w:t>
            </w:r>
          </w:p>
        </w:tc>
        <w:tc>
          <w:tcPr>
            <w:tcW w:w="1284" w:type="dxa"/>
          </w:tcPr>
          <w:p w14:paraId="455B47A2" w14:textId="1C13512C" w:rsidR="00123EE2" w:rsidRDefault="00123EE2">
            <w:pPr>
              <w:pStyle w:val="NoSpacing"/>
            </w:pPr>
            <w:r>
              <w:t>u</w:t>
            </w:r>
          </w:p>
        </w:tc>
        <w:tc>
          <w:tcPr>
            <w:tcW w:w="1365" w:type="dxa"/>
          </w:tcPr>
          <w:p w14:paraId="59D7DBF4" w14:textId="2C1DD755" w:rsidR="00123EE2" w:rsidRDefault="00123EE2">
            <w:pPr>
              <w:pStyle w:val="NoSpacing"/>
            </w:pPr>
            <w:r>
              <w:t>a</w:t>
            </w:r>
          </w:p>
        </w:tc>
      </w:tr>
      <w:tr w:rsidR="005A4E4B" w14:paraId="5AC24184" w14:textId="77777777" w:rsidTr="005A4E4B">
        <w:trPr>
          <w:trHeight w:val="244"/>
          <w:jc w:val="center"/>
        </w:trPr>
        <w:tc>
          <w:tcPr>
            <w:tcW w:w="1284" w:type="dxa"/>
          </w:tcPr>
          <w:p w14:paraId="21AA6ACF" w14:textId="4AF11972" w:rsidR="00123EE2" w:rsidRDefault="00123EE2">
            <w:pPr>
              <w:pStyle w:val="NoSpacing"/>
            </w:pPr>
            <w:r>
              <w:t>Lock</w:t>
            </w:r>
          </w:p>
        </w:tc>
        <w:tc>
          <w:tcPr>
            <w:tcW w:w="1284" w:type="dxa"/>
          </w:tcPr>
          <w:p w14:paraId="21D0537A" w14:textId="134D2B69" w:rsidR="00123EE2" w:rsidRDefault="00123EE2">
            <w:pPr>
              <w:pStyle w:val="NoSpacing"/>
            </w:pPr>
            <w:r>
              <w:t>Unlock</w:t>
            </w:r>
          </w:p>
        </w:tc>
        <w:tc>
          <w:tcPr>
            <w:tcW w:w="1365" w:type="dxa"/>
          </w:tcPr>
          <w:p w14:paraId="501F45B6" w14:textId="7968EC1F" w:rsidR="00123EE2" w:rsidRDefault="00B960D3">
            <w:pPr>
              <w:pStyle w:val="NoSpacing"/>
            </w:pPr>
            <w:r>
              <w:t>Authorize</w:t>
            </w:r>
          </w:p>
        </w:tc>
      </w:tr>
    </w:tbl>
    <w:p w14:paraId="6993CE41" w14:textId="77777777" w:rsidR="009F4B8F" w:rsidRDefault="006F7776">
      <w:pPr>
        <w:pStyle w:val="NoSpacing"/>
      </w:pPr>
      <w:r>
        <w:t>In version one of the protocol the Arduino would enact commands received immediately. In version two first the phone must</w:t>
      </w:r>
      <w:r>
        <w:t xml:space="preserve"> send the authorization command, then</w:t>
      </w:r>
      <w:r>
        <w:t xml:space="preserve"> wait for </w:t>
      </w:r>
      <w:r>
        <w:t xml:space="preserve">a response. The Arduino responds with the AES initialization vector. The phone then encrypts its command using the IV and sends the packet to the Arduino. </w:t>
      </w:r>
    </w:p>
    <w:p w14:paraId="074979FE" w14:textId="77777777" w:rsidR="009F4B8F" w:rsidRDefault="009F4B8F" w:rsidP="009F4B8F">
      <w:pPr>
        <w:pStyle w:val="Heading2"/>
      </w:pPr>
      <w:bookmarkStart w:id="5" w:name="_Toc441937944"/>
      <w:r>
        <w:t>Encryption</w:t>
      </w:r>
      <w:bookmarkEnd w:id="5"/>
    </w:p>
    <w:p w14:paraId="6541640E" w14:textId="18A86653" w:rsidR="00650F31" w:rsidRDefault="00650F31" w:rsidP="00650F31">
      <w:pPr>
        <w:pStyle w:val="Heading3"/>
      </w:pPr>
      <w:bookmarkStart w:id="6" w:name="_Toc441937945"/>
      <w:r>
        <w:t>Challenges</w:t>
      </w:r>
      <w:bookmarkEnd w:id="6"/>
    </w:p>
    <w:p w14:paraId="77638624" w14:textId="77777777" w:rsidR="00650F31" w:rsidRDefault="00650F31" w:rsidP="00650F31">
      <w:r>
        <w:t>For encryption I began researching the DES protocol. It is now vulnerable to feasible attacks and 3DES is questionable. It still has vulnerabilities and can be slow for software implementations since DES was designed for hardware (Pornin). So I looked into AES. It has acceptable security for the foreseeable future. I was able to find an Arduino that implemented the basic features of AES and CBC mode.</w:t>
      </w:r>
    </w:p>
    <w:p w14:paraId="0F6A2D96" w14:textId="26B40C16" w:rsidR="00650F31" w:rsidRPr="00650F31" w:rsidRDefault="00650F31" w:rsidP="00650F31">
      <w:pPr>
        <w:pStyle w:val="Heading3"/>
      </w:pPr>
      <w:bookmarkStart w:id="7" w:name="_Toc441937946"/>
      <w:r>
        <w:t>Implementation</w:t>
      </w:r>
      <w:bookmarkEnd w:id="7"/>
    </w:p>
    <w:p w14:paraId="7B394DCC" w14:textId="77777777" w:rsidR="004D0895" w:rsidRDefault="006F7776" w:rsidP="008154F2">
      <w:pPr>
        <w:pStyle w:val="NoSpacing"/>
      </w:pPr>
      <w:r>
        <w:t>The encrypted packet will naturally be the length of the AES key, which is 128 bits.</w:t>
      </w:r>
      <w:r w:rsidR="0064704B">
        <w:t xml:space="preserve"> </w:t>
      </w:r>
      <w:r w:rsidR="00247F42">
        <w:t>In the case of a message being longer than a block (the key length) an algorithm must be used to encrypt each block without becoming insecure. We choose the CBC block chaining algorithm because it uses a random IV to prevent replay attacks and it is more secure than EBC. EBC can leave noticeable patterns in the data outputted.</w:t>
      </w:r>
      <w:r w:rsidR="00A10B20">
        <w:t xml:space="preserve"> The initialization vector is distinct from the key; it is not secret</w:t>
      </w:r>
      <w:r w:rsidR="008C1D64">
        <w:t>. Thus t</w:t>
      </w:r>
      <w:r w:rsidR="00A10B20">
        <w:t>he IV can be sent over the wire.</w:t>
      </w:r>
    </w:p>
    <w:p w14:paraId="71ABD69A" w14:textId="77777777" w:rsidR="004D0895" w:rsidRDefault="004D0895" w:rsidP="004D0895">
      <w:pPr>
        <w:pStyle w:val="Heading3"/>
      </w:pPr>
      <w:bookmarkStart w:id="8" w:name="_Toc441937947"/>
      <w:r>
        <w:lastRenderedPageBreak/>
        <w:t>Initialization Vector</w:t>
      </w:r>
      <w:bookmarkEnd w:id="8"/>
    </w:p>
    <w:p w14:paraId="1D6FF140" w14:textId="2424925E" w:rsidR="008C0258" w:rsidRDefault="004A2BF7" w:rsidP="008154F2">
      <w:pPr>
        <w:pStyle w:val="NoSpacing"/>
      </w:pPr>
      <w:r>
        <w:t xml:space="preserve">As the initial state for the AES algorithm </w:t>
      </w:r>
      <w:r w:rsidR="004D0895">
        <w:t>the IV</w:t>
      </w:r>
      <w:r>
        <w:t xml:space="preserve"> effects the end result end a manner different than the key which is used. If you encrypt the same message with the same key twice you will get the same result. Thus if someone records you sending an encrypted command signifying “unlock” they could replay this command at any time to manipulate your device. This is a vulnerability that can exist in encrypted systems. To prevent this a random IV is generated each time the module sends an authorization command. The 16 byte IV comes From the Arduino to the Smartphone and dealt with using </w:t>
      </w:r>
      <w:r w:rsidRPr="004A2BF7">
        <w:t>javax.crypto.Cipher</w:t>
      </w:r>
      <w:r>
        <w:t>. The known key (wh</w:t>
      </w:r>
      <w:r w:rsidR="00613F44">
        <w:t>ich may be stored on the phone)</w:t>
      </w:r>
      <w:r>
        <w:t xml:space="preserve"> is combined with the random IV </w:t>
      </w:r>
      <w:r w:rsidR="00613F44">
        <w:t>using</w:t>
      </w:r>
      <w:r>
        <w:t xml:space="preserve"> the </w:t>
      </w:r>
      <w:r w:rsidR="00613F44">
        <w:t xml:space="preserve">AES </w:t>
      </w:r>
      <w:r>
        <w:t>algorithm and the message is sent back.</w:t>
      </w:r>
      <w:r w:rsidR="00613F44">
        <w:t xml:space="preserve"> The next authorization command from a phone will send back a different IV, so the same message will no longer make sense to the Arduino when decrypted using an old IV.</w:t>
      </w:r>
    </w:p>
    <w:p w14:paraId="6A6D5AD5" w14:textId="06F8C5AB" w:rsidR="00BB162F" w:rsidRDefault="00BB162F" w:rsidP="00BB162F">
      <w:pPr>
        <w:pStyle w:val="Heading1"/>
        <w:rPr>
          <w:noProof/>
        </w:rPr>
      </w:pPr>
      <w:bookmarkStart w:id="9" w:name="_Toc441937948"/>
      <w:r>
        <w:rPr>
          <w:noProof/>
        </w:rPr>
        <w:t>Experiment</w:t>
      </w:r>
      <w:bookmarkEnd w:id="9"/>
    </w:p>
    <w:p w14:paraId="4E154C85" w14:textId="7D43329D" w:rsidR="00AA1FB1" w:rsidRDefault="007A5C2C" w:rsidP="007A5C2C">
      <w:r>
        <w:t xml:space="preserve">The implementation uses Android API 23 with </w:t>
      </w:r>
      <w:r w:rsidRPr="007A5C2C">
        <w:t>java.net.DatagramSocket</w:t>
      </w:r>
      <w:r>
        <w:t xml:space="preserve"> for the UDP socket</w:t>
      </w:r>
      <w:r w:rsidR="007E6449">
        <w:t xml:space="preserve"> on the smartphone</w:t>
      </w:r>
      <w:r>
        <w:t>.</w:t>
      </w:r>
      <w:r w:rsidR="00D72AFD">
        <w:t xml:space="preserve"> </w:t>
      </w:r>
      <w:r w:rsidR="00E51567">
        <w:t>We</w:t>
      </w:r>
      <w:r w:rsidR="00E51567">
        <w:t xml:space="preserve"> used an asynchronous function for networking code to keep the UI from blocking.</w:t>
      </w:r>
      <w:r w:rsidR="00E51567">
        <w:t xml:space="preserve"> </w:t>
      </w:r>
      <w:r w:rsidR="00D72AFD">
        <w:t>We also used the Arduino Wi</w:t>
      </w:r>
      <w:r w:rsidR="00E63BB7">
        <w:t>-</w:t>
      </w:r>
      <w:r w:rsidR="00D72AFD">
        <w:t xml:space="preserve">Fi library to receive information from the phone. When it receiving a command </w:t>
      </w:r>
      <w:r w:rsidR="00AA1FB1">
        <w:t>if it regards the lock it will turn the servo. The servo is wired to this Arduino this way:</w:t>
      </w:r>
    </w:p>
    <w:tbl>
      <w:tblPr>
        <w:tblStyle w:val="TableGrid"/>
        <w:tblW w:w="0" w:type="auto"/>
        <w:jc w:val="center"/>
        <w:tblLook w:val="04A0" w:firstRow="1" w:lastRow="0" w:firstColumn="1" w:lastColumn="0" w:noHBand="0" w:noVBand="1"/>
      </w:tblPr>
      <w:tblGrid>
        <w:gridCol w:w="865"/>
        <w:gridCol w:w="900"/>
        <w:gridCol w:w="931"/>
      </w:tblGrid>
      <w:tr w:rsidR="005A4E4B" w14:paraId="22691FC1" w14:textId="77777777" w:rsidTr="005A4E4B">
        <w:trPr>
          <w:trHeight w:val="257"/>
          <w:jc w:val="center"/>
        </w:trPr>
        <w:tc>
          <w:tcPr>
            <w:tcW w:w="865" w:type="dxa"/>
          </w:tcPr>
          <w:p w14:paraId="0C495920" w14:textId="4161849B" w:rsidR="00AA1FB1" w:rsidRDefault="00AA1FB1" w:rsidP="007A5C2C">
            <w:pPr>
              <w:ind w:firstLine="0"/>
            </w:pPr>
            <w:r>
              <w:t>Red</w:t>
            </w:r>
          </w:p>
        </w:tc>
        <w:tc>
          <w:tcPr>
            <w:tcW w:w="900" w:type="dxa"/>
          </w:tcPr>
          <w:p w14:paraId="74ECCB8E" w14:textId="302B1293" w:rsidR="00AA1FB1" w:rsidRDefault="00AA1FB1" w:rsidP="007A5C2C">
            <w:pPr>
              <w:ind w:firstLine="0"/>
            </w:pPr>
            <w:r>
              <w:t>Black</w:t>
            </w:r>
          </w:p>
        </w:tc>
        <w:tc>
          <w:tcPr>
            <w:tcW w:w="931" w:type="dxa"/>
          </w:tcPr>
          <w:p w14:paraId="3B4A09DC" w14:textId="4DC52E44" w:rsidR="00AA1FB1" w:rsidRDefault="00AA1FB1" w:rsidP="007A5C2C">
            <w:pPr>
              <w:ind w:firstLine="0"/>
            </w:pPr>
            <w:r>
              <w:t>White</w:t>
            </w:r>
          </w:p>
        </w:tc>
      </w:tr>
      <w:tr w:rsidR="005A4E4B" w14:paraId="1D8D4D2E" w14:textId="77777777" w:rsidTr="005A4E4B">
        <w:trPr>
          <w:trHeight w:val="257"/>
          <w:jc w:val="center"/>
        </w:trPr>
        <w:tc>
          <w:tcPr>
            <w:tcW w:w="865" w:type="dxa"/>
          </w:tcPr>
          <w:p w14:paraId="35F3F8FE" w14:textId="4FEAAFE7" w:rsidR="00AA1FB1" w:rsidRDefault="00AA1FB1" w:rsidP="007A5C2C">
            <w:pPr>
              <w:ind w:firstLine="0"/>
            </w:pPr>
            <w:r>
              <w:t>5V</w:t>
            </w:r>
          </w:p>
        </w:tc>
        <w:tc>
          <w:tcPr>
            <w:tcW w:w="900" w:type="dxa"/>
          </w:tcPr>
          <w:p w14:paraId="6BA405DB" w14:textId="1B407DE0" w:rsidR="00AA1FB1" w:rsidRDefault="00AA1FB1" w:rsidP="007A5C2C">
            <w:pPr>
              <w:ind w:firstLine="0"/>
            </w:pPr>
            <w:r>
              <w:t>GND</w:t>
            </w:r>
          </w:p>
        </w:tc>
        <w:tc>
          <w:tcPr>
            <w:tcW w:w="931" w:type="dxa"/>
          </w:tcPr>
          <w:p w14:paraId="0E819DBE" w14:textId="4E1E90A8" w:rsidR="00AA1FB1" w:rsidRDefault="00AA1FB1" w:rsidP="007A5C2C">
            <w:pPr>
              <w:ind w:firstLine="0"/>
            </w:pPr>
            <w:r>
              <w:t>Pin 9</w:t>
            </w:r>
          </w:p>
        </w:tc>
      </w:tr>
    </w:tbl>
    <w:p w14:paraId="37C72D5E" w14:textId="1D56BB7E" w:rsidR="00AA1FB1" w:rsidRDefault="00D14737" w:rsidP="007A5C2C">
      <w:r>
        <w:t>The lock command turns it to 100 degrees and the unlock command turn it to zero degrees.</w:t>
      </w:r>
    </w:p>
    <w:p w14:paraId="565A7E00" w14:textId="278D7DAF" w:rsidR="006D5D65" w:rsidRPr="006D5D65" w:rsidRDefault="00986A5C" w:rsidP="007D599A">
      <w:pPr>
        <w:pStyle w:val="Heading1"/>
      </w:pPr>
      <w:bookmarkStart w:id="10" w:name="_Toc441937949"/>
      <w:r>
        <w:lastRenderedPageBreak/>
        <w:t>Conclusion</w:t>
      </w:r>
      <w:bookmarkEnd w:id="10"/>
    </w:p>
    <w:p w14:paraId="36D721B5" w14:textId="27D78032" w:rsidR="0070449B" w:rsidRDefault="006D5D65" w:rsidP="00FA2FA9">
      <w:r w:rsidRPr="006D5D65">
        <w:t xml:space="preserve">This </w:t>
      </w:r>
      <w:r>
        <w:t>has been</w:t>
      </w:r>
      <w:r w:rsidRPr="006D5D65">
        <w:t xml:space="preserve"> a</w:t>
      </w:r>
      <w:r w:rsidR="00476A1A">
        <w:t>n</w:t>
      </w:r>
      <w:r w:rsidRPr="006D5D65">
        <w:t xml:space="preserve"> </w:t>
      </w:r>
      <w:r w:rsidR="00476A1A">
        <w:t>insightful project. We have</w:t>
      </w:r>
      <w:r w:rsidRPr="006D5D65">
        <w:t xml:space="preserve"> learned a lot</w:t>
      </w:r>
      <w:r w:rsidR="00476A1A">
        <w:t xml:space="preserve"> about practical application</w:t>
      </w:r>
      <w:r w:rsidR="002D6D13">
        <w:t xml:space="preserve"> of computing concepts</w:t>
      </w:r>
      <w:r w:rsidRPr="006D5D65">
        <w:t xml:space="preserve">. </w:t>
      </w:r>
      <w:r w:rsidR="00476A1A">
        <w:t>We found that using Wi-Fi communication provides an adequate layer for our networking to be built upon and</w:t>
      </w:r>
      <w:r w:rsidR="00CD7AF9">
        <w:t xml:space="preserve"> that the speed of transmission was adequate.</w:t>
      </w:r>
      <w:r w:rsidR="00476A1A">
        <w:t xml:space="preserve"> </w:t>
      </w:r>
    </w:p>
    <w:p w14:paraId="0717808D" w14:textId="77777777" w:rsidR="00095C8A" w:rsidRDefault="00CD7AF9" w:rsidP="00095C8A">
      <w:pPr>
        <w:pStyle w:val="Heading1"/>
      </w:pPr>
      <w:bookmarkStart w:id="11" w:name="_Toc441937950"/>
      <w:r w:rsidRPr="00095C8A">
        <w:t>Future work</w:t>
      </w:r>
      <w:bookmarkEnd w:id="11"/>
    </w:p>
    <w:p w14:paraId="6CCF046A" w14:textId="12C9E4B2" w:rsidR="0067712F" w:rsidRDefault="00095C8A" w:rsidP="00BE0EFC">
      <w:r>
        <w:t>W</w:t>
      </w:r>
      <w:r w:rsidR="00CD7AF9">
        <w:t xml:space="preserve">e are interested in is creating a standalone SMD designed to have the </w:t>
      </w:r>
      <w:r>
        <w:t>same capabilities as the Arduino and the Wi-Fi shield in a smaller form factor</w:t>
      </w:r>
      <w:r w:rsidR="001A3401">
        <w:t>.</w:t>
      </w:r>
    </w:p>
    <w:p w14:paraId="66573543" w14:textId="77777777" w:rsidR="0067712F" w:rsidRDefault="0067712F">
      <w:r>
        <w:br w:type="page"/>
      </w:r>
    </w:p>
    <w:p w14:paraId="00BF5C54" w14:textId="5F5C9206" w:rsidR="00580275" w:rsidRDefault="00580275" w:rsidP="00270CB6">
      <w:pPr>
        <w:pStyle w:val="Title"/>
      </w:pPr>
      <w:r>
        <w:lastRenderedPageBreak/>
        <w:t>References</w:t>
      </w:r>
    </w:p>
    <w:p w14:paraId="3AA338D0" w14:textId="77777777" w:rsidR="0067712F" w:rsidRDefault="0067712F" w:rsidP="0067712F">
      <w:r>
        <w:t>Apple Support. “</w:t>
      </w:r>
      <w:r w:rsidRPr="00797217">
        <w:t>Apple Computers and Displays: Powering peripherals through USB</w:t>
      </w:r>
      <w:r>
        <w:t xml:space="preserve">” </w:t>
      </w:r>
      <w:hyperlink r:id="rId9" w:history="1">
        <w:r w:rsidRPr="00A5214D">
          <w:rPr>
            <w:rStyle w:val="Hyperlink"/>
          </w:rPr>
          <w:t>https://support.apple.com/en-us/HT204377</w:t>
        </w:r>
      </w:hyperlink>
      <w:r>
        <w:t xml:space="preserve"> Retrieved 2015-12-04</w:t>
      </w:r>
    </w:p>
    <w:p w14:paraId="22C74580" w14:textId="77777777" w:rsidR="0067712F" w:rsidRDefault="0067712F" w:rsidP="0067712F">
      <w:r w:rsidRPr="00897C5B">
        <w:t>Thomas Pornin</w:t>
      </w:r>
      <w:r>
        <w:t>. Answer to “</w:t>
      </w:r>
      <w:r w:rsidRPr="00897C5B">
        <w:t>Why is AES more secure than DES?</w:t>
      </w:r>
      <w:r>
        <w:t xml:space="preserve">”. </w:t>
      </w:r>
      <w:hyperlink r:id="rId10" w:history="1">
        <w:r w:rsidRPr="00A5214D">
          <w:rPr>
            <w:rStyle w:val="Hyperlink"/>
          </w:rPr>
          <w:t>http://stackoverflow.com/questions/3929325/why-is-aes-more-secure-than-des</w:t>
        </w:r>
      </w:hyperlink>
      <w:r>
        <w:t xml:space="preserve"> Retrieved 2015-12-04.</w:t>
      </w:r>
    </w:p>
    <w:p w14:paraId="51C21358" w14:textId="77777777" w:rsidR="0067712F" w:rsidRDefault="0067712F" w:rsidP="0067712F">
      <w:r>
        <w:t xml:space="preserve">Morris Dworkin. “Recommendation for Block Cipher Modes of Operation”. NIST. </w:t>
      </w:r>
      <w:hyperlink r:id="rId11" w:history="1">
        <w:r w:rsidRPr="00A5214D">
          <w:rPr>
            <w:rStyle w:val="Hyperlink"/>
          </w:rPr>
          <w:t>http://csrc.nist.gov/publications/nistpubs/800-38a/sp800-38a.pdf</w:t>
        </w:r>
      </w:hyperlink>
      <w:r>
        <w:t xml:space="preserve"> Retrieved 2015-12.</w:t>
      </w:r>
    </w:p>
    <w:p w14:paraId="1D6CFAA0" w14:textId="77777777" w:rsidR="0067712F" w:rsidRPr="00797217" w:rsidRDefault="0067712F" w:rsidP="0067712F">
      <w:r>
        <w:t>Matthew Green. “</w:t>
      </w:r>
      <w:r w:rsidRPr="0044097A">
        <w:t>How (n</w:t>
      </w:r>
      <w:r>
        <w:t xml:space="preserve">ot) to use symmetric encryption”. </w:t>
      </w:r>
      <w:hyperlink r:id="rId12" w:history="1">
        <w:r w:rsidRPr="00A5214D">
          <w:rPr>
            <w:rStyle w:val="Hyperlink"/>
          </w:rPr>
          <w:t>http://blog.cryptographyengineering.com/2011/11/how-not-to-use-symmetric-encryption.html</w:t>
        </w:r>
      </w:hyperlink>
      <w:r>
        <w:t xml:space="preserve"> Retrieved 2015-12.</w:t>
      </w:r>
    </w:p>
    <w:p w14:paraId="0A344864" w14:textId="77777777" w:rsidR="00BE0EFC" w:rsidRDefault="00BE0EFC" w:rsidP="00BE0EFC"/>
    <w:sectPr w:rsidR="00BE0EFC">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29E56" w14:textId="77777777" w:rsidR="00A72AE2" w:rsidRDefault="00A72AE2">
      <w:pPr>
        <w:spacing w:line="240" w:lineRule="auto"/>
      </w:pPr>
      <w:r>
        <w:separator/>
      </w:r>
    </w:p>
  </w:endnote>
  <w:endnote w:type="continuationSeparator" w:id="0">
    <w:p w14:paraId="468B1D1E" w14:textId="77777777" w:rsidR="00A72AE2" w:rsidRDefault="00A72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F2BA1" w14:textId="77777777" w:rsidR="00A72AE2" w:rsidRDefault="00A72AE2">
      <w:pPr>
        <w:spacing w:line="240" w:lineRule="auto"/>
      </w:pPr>
      <w:r>
        <w:separator/>
      </w:r>
    </w:p>
  </w:footnote>
  <w:footnote w:type="continuationSeparator" w:id="0">
    <w:p w14:paraId="46CBA62B" w14:textId="77777777" w:rsidR="00A72AE2" w:rsidRDefault="00A72AE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D09E" w14:textId="77777777" w:rsidR="008A4BD0" w:rsidRDefault="00587C33">
    <w:pPr>
      <w:pStyle w:val="Header"/>
    </w:pPr>
    <w:sdt>
      <w:sdtPr>
        <w:rPr>
          <w:rStyle w:val="Strong"/>
        </w:rPr>
        <w:alias w:val="Running head"/>
        <w:tag w:val=""/>
        <w:id w:val="1072628492"/>
        <w:placeholder>
          <w:docPart w:val="5ADE8FB88F63584D893983179652026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Pr="00FE7DE4">
          <w:rPr>
            <w:kern w:val="0"/>
            <w:lang w:eastAsia="en-US"/>
          </w:rPr>
          <w:t>Wireless Door Lock</w:t>
        </w:r>
      </w:sdtContent>
    </w:sdt>
    <w:r w:rsidR="00A72AE2">
      <w:rPr>
        <w:rStyle w:val="Strong"/>
      </w:rPr>
      <w:t xml:space="preserve"> </w:t>
    </w:r>
    <w:r w:rsidR="00A72AE2">
      <w:rPr>
        <w:rStyle w:val="Strong"/>
      </w:rPr>
      <w:ptab w:relativeTo="margin" w:alignment="right" w:leader="none"/>
    </w:r>
    <w:r w:rsidR="00A72AE2">
      <w:rPr>
        <w:rStyle w:val="Strong"/>
      </w:rPr>
      <w:fldChar w:fldCharType="begin"/>
    </w:r>
    <w:r w:rsidR="00A72AE2">
      <w:rPr>
        <w:rStyle w:val="Strong"/>
      </w:rPr>
      <w:instrText xml:space="preserve"> PAGE   \* MERGEFORMAT </w:instrText>
    </w:r>
    <w:r w:rsidR="00A72AE2">
      <w:rPr>
        <w:rStyle w:val="Strong"/>
      </w:rPr>
      <w:fldChar w:fldCharType="separate"/>
    </w:r>
    <w:r w:rsidR="006B55EF">
      <w:rPr>
        <w:rStyle w:val="Strong"/>
        <w:noProof/>
      </w:rPr>
      <w:t>4</w:t>
    </w:r>
    <w:r w:rsidR="00A72AE2">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E0515" w14:textId="77777777" w:rsidR="008A4BD0" w:rsidRDefault="00A3388E">
    <w:pPr>
      <w:pStyle w:val="Header"/>
      <w:rPr>
        <w:rStyle w:val="Strong"/>
      </w:rPr>
    </w:pPr>
    <w:r>
      <w:t xml:space="preserve">Wireless </w:t>
    </w:r>
    <w:r w:rsidR="00587C33">
      <w:t xml:space="preserve">Door </w:t>
    </w:r>
    <w:r>
      <w:t>Lock</w:t>
    </w:r>
    <w:r w:rsidR="00A72AE2">
      <w:rPr>
        <w:rStyle w:val="Strong"/>
      </w:rPr>
      <w:t xml:space="preserve"> </w:t>
    </w:r>
    <w:r w:rsidR="00A72AE2">
      <w:rPr>
        <w:rStyle w:val="Strong"/>
      </w:rPr>
      <w:ptab w:relativeTo="margin" w:alignment="right" w:leader="none"/>
    </w:r>
    <w:r w:rsidR="00A72AE2">
      <w:rPr>
        <w:rStyle w:val="Strong"/>
      </w:rPr>
      <w:fldChar w:fldCharType="begin"/>
    </w:r>
    <w:r w:rsidR="00A72AE2">
      <w:rPr>
        <w:rStyle w:val="Strong"/>
      </w:rPr>
      <w:instrText xml:space="preserve"> PAGE   \* MERGEFORMAT </w:instrText>
    </w:r>
    <w:r w:rsidR="00A72AE2">
      <w:rPr>
        <w:rStyle w:val="Strong"/>
      </w:rPr>
      <w:fldChar w:fldCharType="separate"/>
    </w:r>
    <w:r w:rsidR="006B55EF">
      <w:rPr>
        <w:rStyle w:val="Strong"/>
        <w:noProof/>
      </w:rPr>
      <w:t>1</w:t>
    </w:r>
    <w:r w:rsidR="00A72AE2">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C4C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8E"/>
    <w:rsid w:val="00043D17"/>
    <w:rsid w:val="000816D1"/>
    <w:rsid w:val="00095C8A"/>
    <w:rsid w:val="00120006"/>
    <w:rsid w:val="00123EE2"/>
    <w:rsid w:val="00135159"/>
    <w:rsid w:val="00141FDB"/>
    <w:rsid w:val="001513F5"/>
    <w:rsid w:val="001541F0"/>
    <w:rsid w:val="001A3401"/>
    <w:rsid w:val="00222897"/>
    <w:rsid w:val="00247F42"/>
    <w:rsid w:val="00270CB6"/>
    <w:rsid w:val="00272883"/>
    <w:rsid w:val="002964F9"/>
    <w:rsid w:val="002970AD"/>
    <w:rsid w:val="002D6D13"/>
    <w:rsid w:val="00342BBC"/>
    <w:rsid w:val="00351965"/>
    <w:rsid w:val="003D2D52"/>
    <w:rsid w:val="003D3AB5"/>
    <w:rsid w:val="003F008F"/>
    <w:rsid w:val="004038E6"/>
    <w:rsid w:val="00426528"/>
    <w:rsid w:val="004315A0"/>
    <w:rsid w:val="004476E2"/>
    <w:rsid w:val="00476A1A"/>
    <w:rsid w:val="00480870"/>
    <w:rsid w:val="00490DC1"/>
    <w:rsid w:val="00493CC4"/>
    <w:rsid w:val="004A2BF7"/>
    <w:rsid w:val="004B3307"/>
    <w:rsid w:val="004D0895"/>
    <w:rsid w:val="004F78F6"/>
    <w:rsid w:val="0052379F"/>
    <w:rsid w:val="00534140"/>
    <w:rsid w:val="005461B2"/>
    <w:rsid w:val="00580275"/>
    <w:rsid w:val="00587C33"/>
    <w:rsid w:val="00592B2A"/>
    <w:rsid w:val="005A4E4B"/>
    <w:rsid w:val="005E1AF5"/>
    <w:rsid w:val="00603CC9"/>
    <w:rsid w:val="00613F44"/>
    <w:rsid w:val="0064704B"/>
    <w:rsid w:val="00650F31"/>
    <w:rsid w:val="00653D6F"/>
    <w:rsid w:val="00671F2F"/>
    <w:rsid w:val="0067712F"/>
    <w:rsid w:val="006A0238"/>
    <w:rsid w:val="006B011E"/>
    <w:rsid w:val="006B55EF"/>
    <w:rsid w:val="006D5D65"/>
    <w:rsid w:val="006F7776"/>
    <w:rsid w:val="0070449B"/>
    <w:rsid w:val="007048E0"/>
    <w:rsid w:val="00711945"/>
    <w:rsid w:val="0072520E"/>
    <w:rsid w:val="00774873"/>
    <w:rsid w:val="00783BB9"/>
    <w:rsid w:val="007A5C2C"/>
    <w:rsid w:val="007D599A"/>
    <w:rsid w:val="007E6449"/>
    <w:rsid w:val="007F4330"/>
    <w:rsid w:val="008154F2"/>
    <w:rsid w:val="00816A52"/>
    <w:rsid w:val="00882F47"/>
    <w:rsid w:val="00886B77"/>
    <w:rsid w:val="00886BEA"/>
    <w:rsid w:val="008A4BD0"/>
    <w:rsid w:val="008B68A3"/>
    <w:rsid w:val="008B6D4C"/>
    <w:rsid w:val="008C0258"/>
    <w:rsid w:val="008C1D64"/>
    <w:rsid w:val="00971166"/>
    <w:rsid w:val="00986A5C"/>
    <w:rsid w:val="009A3381"/>
    <w:rsid w:val="009D3FA1"/>
    <w:rsid w:val="009E13B1"/>
    <w:rsid w:val="009F4B8F"/>
    <w:rsid w:val="00A07A28"/>
    <w:rsid w:val="00A10B20"/>
    <w:rsid w:val="00A2622D"/>
    <w:rsid w:val="00A3388E"/>
    <w:rsid w:val="00A72AE2"/>
    <w:rsid w:val="00AA1FB1"/>
    <w:rsid w:val="00AD5F89"/>
    <w:rsid w:val="00B05030"/>
    <w:rsid w:val="00B64201"/>
    <w:rsid w:val="00B7016C"/>
    <w:rsid w:val="00B75E3F"/>
    <w:rsid w:val="00B87EA4"/>
    <w:rsid w:val="00B960D3"/>
    <w:rsid w:val="00BB162F"/>
    <w:rsid w:val="00BE0EFC"/>
    <w:rsid w:val="00C253B2"/>
    <w:rsid w:val="00C62BB1"/>
    <w:rsid w:val="00C94CA6"/>
    <w:rsid w:val="00C969B1"/>
    <w:rsid w:val="00CD7AF9"/>
    <w:rsid w:val="00D14737"/>
    <w:rsid w:val="00D202C6"/>
    <w:rsid w:val="00D37DE4"/>
    <w:rsid w:val="00D7076F"/>
    <w:rsid w:val="00D72AFD"/>
    <w:rsid w:val="00DB2E9D"/>
    <w:rsid w:val="00DB5F18"/>
    <w:rsid w:val="00DB7D7E"/>
    <w:rsid w:val="00E15A8B"/>
    <w:rsid w:val="00E51567"/>
    <w:rsid w:val="00E61DB4"/>
    <w:rsid w:val="00E63BB7"/>
    <w:rsid w:val="00E82086"/>
    <w:rsid w:val="00E85D2D"/>
    <w:rsid w:val="00EA6E48"/>
    <w:rsid w:val="00F3437C"/>
    <w:rsid w:val="00F732E9"/>
    <w:rsid w:val="00FA2FA9"/>
    <w:rsid w:val="00FB2682"/>
    <w:rsid w:val="00FD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A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886BE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87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12634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rc.nist.gov/publications/nistpubs/800-38a/sp800-38a.pdf" TargetMode="External"/><Relationship Id="rId12" Type="http://schemas.openxmlformats.org/officeDocument/2006/relationships/hyperlink" Target="http://blog.cryptographyengineering.com/2011/11/how-not-to-use-symmetric-encryption.htm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upport.apple.com/en-us/HT204377" TargetMode="External"/><Relationship Id="rId10" Type="http://schemas.openxmlformats.org/officeDocument/2006/relationships/hyperlink" Target="http://stackoverflow.com/questions/3929325/why-is-aes-more-secure-than-d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ns/Library/Containers/com.microsoft.Word/Data/Library/Caches/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A5D8DAE27BF04BB9B36BB49DD8CAA2"/>
        <w:category>
          <w:name w:val="General"/>
          <w:gallery w:val="placeholder"/>
        </w:category>
        <w:types>
          <w:type w:val="bbPlcHdr"/>
        </w:types>
        <w:behaviors>
          <w:behavior w:val="content"/>
        </w:behaviors>
        <w:guid w:val="{B992F629-8DC5-6946-9E41-90944D201FD4}"/>
      </w:docPartPr>
      <w:docPartBody>
        <w:p w:rsidR="00000000" w:rsidRDefault="00E83D70">
          <w:pPr>
            <w:pStyle w:val="9AA5D8DAE27BF04BB9B36BB49DD8CAA2"/>
          </w:pPr>
          <w:r>
            <w:t>[Title Here, up to 12 Words, on One to Two Lines]</w:t>
          </w:r>
        </w:p>
      </w:docPartBody>
    </w:docPart>
    <w:docPart>
      <w:docPartPr>
        <w:name w:val="D8517E4B26932C44875CFB1906BCFBDE"/>
        <w:category>
          <w:name w:val="General"/>
          <w:gallery w:val="placeholder"/>
        </w:category>
        <w:types>
          <w:type w:val="bbPlcHdr"/>
        </w:types>
        <w:behaviors>
          <w:behavior w:val="content"/>
        </w:behaviors>
        <w:guid w:val="{C2A83CB5-289F-5143-9AC2-321D2328782A}"/>
      </w:docPartPr>
      <w:docPartBody>
        <w:p w:rsidR="00000000" w:rsidRDefault="00E83D70">
          <w:pPr>
            <w:pStyle w:val="D8517E4B26932C44875CFB1906BCFBDE"/>
          </w:pPr>
          <w:r>
            <w:t>[Title Here, up to 12 Words, on One to Two Lines]</w:t>
          </w:r>
        </w:p>
      </w:docPartBody>
    </w:docPart>
    <w:docPart>
      <w:docPartPr>
        <w:name w:val="5ADE8FB88F63584D893983179652026C"/>
        <w:category>
          <w:name w:val="General"/>
          <w:gallery w:val="placeholder"/>
        </w:category>
        <w:types>
          <w:type w:val="bbPlcHdr"/>
        </w:types>
        <w:behaviors>
          <w:behavior w:val="content"/>
        </w:behaviors>
        <w:guid w:val="{C6F3239C-6931-864E-B684-B45E7A1FBD99}"/>
      </w:docPartPr>
      <w:docPartBody>
        <w:p w:rsidR="00000000" w:rsidRDefault="00E83D70">
          <w:pPr>
            <w:pStyle w:val="5ADE8FB88F63584D893983179652026C"/>
          </w:pPr>
          <w:r>
            <w:rPr>
              <w:rStyle w:val="Strong"/>
            </w:rPr>
            <w:t xml:space="preserve">[Shortened Title up </w:t>
          </w:r>
          <w:r>
            <w:rPr>
              <w:rStyle w:val="Strong"/>
            </w:rPr>
            <w:t>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70"/>
    <w:rsid w:val="00E8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A5D8DAE27BF04BB9B36BB49DD8CAA2">
    <w:name w:val="9AA5D8DAE27BF04BB9B36BB49DD8CAA2"/>
  </w:style>
  <w:style w:type="paragraph" w:customStyle="1" w:styleId="96A2D1FF14A0654BB1B2512E1392951A">
    <w:name w:val="96A2D1FF14A0654BB1B2512E1392951A"/>
  </w:style>
  <w:style w:type="paragraph" w:customStyle="1" w:styleId="FF6C36ACADE5144BAB11096A5B90A505">
    <w:name w:val="FF6C36ACADE5144BAB11096A5B90A505"/>
  </w:style>
  <w:style w:type="paragraph" w:customStyle="1" w:styleId="4AC84587C1679944BB2AD1E76F519373">
    <w:name w:val="4AC84587C1679944BB2AD1E76F519373"/>
  </w:style>
  <w:style w:type="character" w:styleId="Emphasis">
    <w:name w:val="Emphasis"/>
    <w:basedOn w:val="DefaultParagraphFont"/>
    <w:uiPriority w:val="20"/>
    <w:unhideWhenUsed/>
    <w:qFormat/>
    <w:rPr>
      <w:i/>
      <w:iCs/>
    </w:rPr>
  </w:style>
  <w:style w:type="paragraph" w:customStyle="1" w:styleId="C3968144324C384B85262583E735A501">
    <w:name w:val="C3968144324C384B85262583E735A501"/>
  </w:style>
  <w:style w:type="paragraph" w:customStyle="1" w:styleId="F31078B0559C3245BF6A3BAA0270410D">
    <w:name w:val="F31078B0559C3245BF6A3BAA0270410D"/>
  </w:style>
  <w:style w:type="paragraph" w:customStyle="1" w:styleId="D8517E4B26932C44875CFB1906BCFBDE">
    <w:name w:val="D8517E4B26932C44875CFB1906BCFBDE"/>
  </w:style>
  <w:style w:type="paragraph" w:customStyle="1" w:styleId="9875030F0414F04987FB86ADC41F2B5D">
    <w:name w:val="9875030F0414F04987FB86ADC41F2B5D"/>
  </w:style>
  <w:style w:type="paragraph" w:customStyle="1" w:styleId="A93E3C1CFCFA95479421B654843998D4">
    <w:name w:val="A93E3C1CFCFA95479421B654843998D4"/>
  </w:style>
  <w:style w:type="paragraph" w:customStyle="1" w:styleId="FB024C8D7C6FBD49BECD97047901EEC8">
    <w:name w:val="FB024C8D7C6FBD49BECD97047901EEC8"/>
  </w:style>
  <w:style w:type="paragraph" w:customStyle="1" w:styleId="5502B21F03B09B4989F44AE4D1E18A80">
    <w:name w:val="5502B21F03B09B4989F44AE4D1E18A80"/>
  </w:style>
  <w:style w:type="paragraph" w:customStyle="1" w:styleId="3C75BE8B8916AA4E96F17A757F91F91E">
    <w:name w:val="3C75BE8B8916AA4E96F17A757F91F91E"/>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7C634792B1CFDE4C809612DC7F0EF0BE">
    <w:name w:val="7C634792B1CFDE4C809612DC7F0EF0BE"/>
  </w:style>
  <w:style w:type="paragraph" w:customStyle="1" w:styleId="6ACFB9666997FC459CA752FEBD129ED0">
    <w:name w:val="6ACFB9666997FC459CA752FEBD129ED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04B75BD36FCC84B8F02C5D4195D7D00">
    <w:name w:val="804B75BD36FCC84B8F02C5D4195D7D00"/>
  </w:style>
  <w:style w:type="paragraph" w:customStyle="1" w:styleId="63D87C4A8B662346B57DEFA425439AA0">
    <w:name w:val="63D87C4A8B662346B57DEFA425439AA0"/>
  </w:style>
  <w:style w:type="paragraph" w:customStyle="1" w:styleId="CD450B2F69836C49A02D18A53F23A375">
    <w:name w:val="CD450B2F69836C49A02D18A53F23A3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FB5942B1C2737F4689EB504ABDB47A65">
    <w:name w:val="FB5942B1C2737F4689EB504ABDB47A65"/>
  </w:style>
  <w:style w:type="paragraph" w:customStyle="1" w:styleId="DD177C8CAA82AD49B4FBCEA75C061318">
    <w:name w:val="DD177C8CAA82AD49B4FBCEA75C061318"/>
  </w:style>
  <w:style w:type="paragraph" w:customStyle="1" w:styleId="4861EFB8BF03B04FB3823E8161CE94EE">
    <w:name w:val="4861EFB8BF03B04FB3823E8161CE94EE"/>
  </w:style>
  <w:style w:type="paragraph" w:styleId="Bibliography">
    <w:name w:val="Bibliography"/>
    <w:basedOn w:val="Normal"/>
    <w:next w:val="Normal"/>
    <w:uiPriority w:val="37"/>
    <w:semiHidden/>
    <w:unhideWhenUsed/>
  </w:style>
  <w:style w:type="paragraph" w:customStyle="1" w:styleId="969BCDD55A823E4B936564A0047F4525">
    <w:name w:val="969BCDD55A823E4B936564A0047F4525"/>
  </w:style>
  <w:style w:type="paragraph" w:customStyle="1" w:styleId="D258F0A6FB421241A38BA137AB217D75">
    <w:name w:val="D258F0A6FB421241A38BA137AB217D75"/>
  </w:style>
  <w:style w:type="paragraph" w:customStyle="1" w:styleId="819541354E3A314FA9A6AC0A90790852">
    <w:name w:val="819541354E3A314FA9A6AC0A90790852"/>
  </w:style>
  <w:style w:type="paragraph" w:customStyle="1" w:styleId="0D04F89F8D22794796B5A633C61C0A93">
    <w:name w:val="0D04F89F8D22794796B5A633C61C0A93"/>
  </w:style>
  <w:style w:type="paragraph" w:customStyle="1" w:styleId="FB5FC2837CFA2246AE134835904B33DD">
    <w:name w:val="FB5FC2837CFA2246AE134835904B33DD"/>
  </w:style>
  <w:style w:type="character" w:styleId="Strong">
    <w:name w:val="Strong"/>
    <w:basedOn w:val="DefaultParagraphFont"/>
    <w:uiPriority w:val="22"/>
    <w:unhideWhenUsed/>
    <w:qFormat/>
    <w:rPr>
      <w:b w:val="0"/>
      <w:bCs w:val="0"/>
      <w:caps/>
      <w:smallCaps w:val="0"/>
    </w:rPr>
  </w:style>
  <w:style w:type="paragraph" w:customStyle="1" w:styleId="5ADE8FB88F63584D893983179652026C">
    <w:name w:val="5ADE8FB88F63584D893983179652026C"/>
  </w:style>
  <w:style w:type="paragraph" w:customStyle="1" w:styleId="5D16887D35B8234FB87F722B108AE969">
    <w:name w:val="5D16887D35B8234FB87F722B108AE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Wireless Door Lock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17371-E997-4C4A-8428-7E7A4BDFE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173</TotalTime>
  <Pages>8</Pages>
  <Words>1101</Words>
  <Characters>6278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Door Lock</dc:title>
  <dc:subject/>
  <dc:creator>Microsoft Office User</dc:creator>
  <cp:keywords/>
  <dc:description/>
  <cp:lastModifiedBy>Microsoft Office User</cp:lastModifiedBy>
  <cp:revision>100</cp:revision>
  <dcterms:created xsi:type="dcterms:W3CDTF">2016-01-30T14:53:00Z</dcterms:created>
  <dcterms:modified xsi:type="dcterms:W3CDTF">2016-01-30T22:24:00Z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